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FC8"/>
    <w:multiLevelType w:val="hybridMultilevel"/>
    <w:tmpl w:val="8CCCF8AC"/>
    <w:lvl w:ilvl="0" w:tplc="845C296C">
      <w:start w:val="201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15848"/>
    <w:multiLevelType w:val="hybridMultilevel"/>
    <w:tmpl w:val="4F109146"/>
    <w:lvl w:ilvl="0" w:tplc="9BEAD9BA">
      <w:start w:val="201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12"/>
    <w:rsid w:val="000154B9"/>
    <w:rsid w:val="000278C1"/>
    <w:rsid w:val="00036450"/>
    <w:rsid w:val="00041468"/>
    <w:rsid w:val="00061940"/>
    <w:rsid w:val="000852AF"/>
    <w:rsid w:val="00094499"/>
    <w:rsid w:val="00097112"/>
    <w:rsid w:val="000C45FF"/>
    <w:rsid w:val="000C5C72"/>
    <w:rsid w:val="000E362F"/>
    <w:rsid w:val="000E3FD1"/>
    <w:rsid w:val="00112054"/>
    <w:rsid w:val="00140D51"/>
    <w:rsid w:val="00140EF7"/>
    <w:rsid w:val="001525E1"/>
    <w:rsid w:val="00170C20"/>
    <w:rsid w:val="00180329"/>
    <w:rsid w:val="00180DC5"/>
    <w:rsid w:val="0019001F"/>
    <w:rsid w:val="0019285C"/>
    <w:rsid w:val="001A74A5"/>
    <w:rsid w:val="001B2ABD"/>
    <w:rsid w:val="001E0391"/>
    <w:rsid w:val="001E1759"/>
    <w:rsid w:val="001F1ECC"/>
    <w:rsid w:val="00212CCE"/>
    <w:rsid w:val="0022627B"/>
    <w:rsid w:val="002357C1"/>
    <w:rsid w:val="002400EB"/>
    <w:rsid w:val="002534C9"/>
    <w:rsid w:val="00256CF7"/>
    <w:rsid w:val="00281FD5"/>
    <w:rsid w:val="002B2657"/>
    <w:rsid w:val="0030481B"/>
    <w:rsid w:val="0031054E"/>
    <w:rsid w:val="003156FC"/>
    <w:rsid w:val="00324CCE"/>
    <w:rsid w:val="003254B5"/>
    <w:rsid w:val="0037121F"/>
    <w:rsid w:val="003914AD"/>
    <w:rsid w:val="003A6B7D"/>
    <w:rsid w:val="003B06CA"/>
    <w:rsid w:val="003C115D"/>
    <w:rsid w:val="004071FC"/>
    <w:rsid w:val="00413825"/>
    <w:rsid w:val="00425DEB"/>
    <w:rsid w:val="0043612C"/>
    <w:rsid w:val="00445947"/>
    <w:rsid w:val="004813B3"/>
    <w:rsid w:val="00496591"/>
    <w:rsid w:val="004A0937"/>
    <w:rsid w:val="004C63E4"/>
    <w:rsid w:val="004C7510"/>
    <w:rsid w:val="004D3011"/>
    <w:rsid w:val="004E35ED"/>
    <w:rsid w:val="005262AC"/>
    <w:rsid w:val="00556660"/>
    <w:rsid w:val="005672F4"/>
    <w:rsid w:val="0057590F"/>
    <w:rsid w:val="005E1FC8"/>
    <w:rsid w:val="005E39D5"/>
    <w:rsid w:val="00600670"/>
    <w:rsid w:val="006069B8"/>
    <w:rsid w:val="00607185"/>
    <w:rsid w:val="00615D73"/>
    <w:rsid w:val="0062123A"/>
    <w:rsid w:val="00646E75"/>
    <w:rsid w:val="006549E3"/>
    <w:rsid w:val="006771D0"/>
    <w:rsid w:val="006B32A3"/>
    <w:rsid w:val="006D3082"/>
    <w:rsid w:val="00715FCB"/>
    <w:rsid w:val="00743101"/>
    <w:rsid w:val="00746C74"/>
    <w:rsid w:val="007526E2"/>
    <w:rsid w:val="00766B75"/>
    <w:rsid w:val="0077542D"/>
    <w:rsid w:val="00775C18"/>
    <w:rsid w:val="007775E1"/>
    <w:rsid w:val="007867A0"/>
    <w:rsid w:val="007927F5"/>
    <w:rsid w:val="007E4C8D"/>
    <w:rsid w:val="0080252D"/>
    <w:rsid w:val="00802CA0"/>
    <w:rsid w:val="0081125F"/>
    <w:rsid w:val="0086434D"/>
    <w:rsid w:val="00890DE0"/>
    <w:rsid w:val="008C5B03"/>
    <w:rsid w:val="009260CD"/>
    <w:rsid w:val="00952C25"/>
    <w:rsid w:val="00982788"/>
    <w:rsid w:val="009A196B"/>
    <w:rsid w:val="009B5269"/>
    <w:rsid w:val="009B6B16"/>
    <w:rsid w:val="009E375E"/>
    <w:rsid w:val="009F4012"/>
    <w:rsid w:val="00A2118D"/>
    <w:rsid w:val="00A37E7C"/>
    <w:rsid w:val="00AA6D36"/>
    <w:rsid w:val="00AD76E2"/>
    <w:rsid w:val="00AF3686"/>
    <w:rsid w:val="00B0523B"/>
    <w:rsid w:val="00B20152"/>
    <w:rsid w:val="00B21492"/>
    <w:rsid w:val="00B359E4"/>
    <w:rsid w:val="00B57D98"/>
    <w:rsid w:val="00B70850"/>
    <w:rsid w:val="00B7374C"/>
    <w:rsid w:val="00C066B6"/>
    <w:rsid w:val="00C341D9"/>
    <w:rsid w:val="00C37BA1"/>
    <w:rsid w:val="00C4469C"/>
    <w:rsid w:val="00C4674C"/>
    <w:rsid w:val="00C506CF"/>
    <w:rsid w:val="00C71C85"/>
    <w:rsid w:val="00C72BED"/>
    <w:rsid w:val="00C846B8"/>
    <w:rsid w:val="00C9578B"/>
    <w:rsid w:val="00CB0055"/>
    <w:rsid w:val="00CD0076"/>
    <w:rsid w:val="00D2522B"/>
    <w:rsid w:val="00D36BB7"/>
    <w:rsid w:val="00D422DE"/>
    <w:rsid w:val="00D52DBB"/>
    <w:rsid w:val="00D5459D"/>
    <w:rsid w:val="00DA1F4D"/>
    <w:rsid w:val="00DA5F02"/>
    <w:rsid w:val="00DB2B3A"/>
    <w:rsid w:val="00DD172A"/>
    <w:rsid w:val="00DF74E4"/>
    <w:rsid w:val="00E163C6"/>
    <w:rsid w:val="00E25A26"/>
    <w:rsid w:val="00E4381A"/>
    <w:rsid w:val="00E44E01"/>
    <w:rsid w:val="00E514BB"/>
    <w:rsid w:val="00E55D74"/>
    <w:rsid w:val="00E60F8B"/>
    <w:rsid w:val="00E65AAD"/>
    <w:rsid w:val="00EA4F55"/>
    <w:rsid w:val="00EF1F9A"/>
    <w:rsid w:val="00F04359"/>
    <w:rsid w:val="00F121DF"/>
    <w:rsid w:val="00F60274"/>
    <w:rsid w:val="00F61E1B"/>
    <w:rsid w:val="00F77FB9"/>
    <w:rsid w:val="00FB068F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977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E60F8B"/>
    <w:pPr>
      <w:widowControl w:val="0"/>
      <w:autoSpaceDE w:val="0"/>
      <w:autoSpaceDN w:val="0"/>
      <w:ind w:left="2747" w:hanging="101"/>
    </w:pPr>
    <w:rPr>
      <w:rFonts w:ascii="Arial" w:eastAsia="Arial" w:hAnsi="Arial" w:cs="Arial"/>
      <w:sz w:val="22"/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EA4F55"/>
    <w:pPr>
      <w:widowControl w:val="0"/>
      <w:autoSpaceDE w:val="0"/>
      <w:autoSpaceDN w:val="0"/>
      <w:spacing w:before="23"/>
      <w:ind w:left="613" w:right="614"/>
      <w:jc w:val="center"/>
    </w:pPr>
    <w:rPr>
      <w:rFonts w:ascii="Arial" w:eastAsia="Arial" w:hAnsi="Arial" w:cs="Arial"/>
      <w:sz w:val="22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140EF7"/>
    <w:pPr>
      <w:widowControl w:val="0"/>
      <w:autoSpaceDE w:val="0"/>
      <w:autoSpaceDN w:val="0"/>
    </w:pPr>
    <w:rPr>
      <w:rFonts w:ascii="Arial" w:eastAsia="Arial" w:hAnsi="Arial" w:cs="Arial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0EF7"/>
    <w:rPr>
      <w:rFonts w:ascii="Arial" w:eastAsia="Arial" w:hAnsi="Arial" w:cs="Arial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0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ishais\AppData\Local\Microsoft\Office\16.0\DTS\en-US%7b7A3C5B7B-741E-4B34-9826-93E890105138%7d\%7bF8B823FD-34FA-4CAA-814E-5522486605E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E5C86B18CD4A99A6E205039367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E9AC3-3764-4F32-A6F3-649C224052E2}"/>
      </w:docPartPr>
      <w:docPartBody>
        <w:p w:rsidR="00DF585D" w:rsidRDefault="0047418F">
          <w:pPr>
            <w:pStyle w:val="A0E5C86B18CD4A99A6E2050393678DA2"/>
          </w:pPr>
          <w:r w:rsidRPr="00CB0055">
            <w:t>Contact</w:t>
          </w:r>
        </w:p>
      </w:docPartBody>
    </w:docPart>
    <w:docPart>
      <w:docPartPr>
        <w:name w:val="604232228DE44ECFB3D421D393F12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3ACCF-D70D-4429-9D57-0C60EC4983FD}"/>
      </w:docPartPr>
      <w:docPartBody>
        <w:p w:rsidR="00DF585D" w:rsidRDefault="0047418F">
          <w:pPr>
            <w:pStyle w:val="604232228DE44ECFB3D421D393F123A1"/>
          </w:pPr>
          <w:r w:rsidRPr="00CB0055">
            <w:t>Hobbies</w:t>
          </w:r>
        </w:p>
      </w:docPartBody>
    </w:docPart>
    <w:docPart>
      <w:docPartPr>
        <w:name w:val="505FD6A98DC63D4497ABBF4CB04E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C886-579D-9B48-A364-0DC85BFFA66D}"/>
      </w:docPartPr>
      <w:docPartBody>
        <w:p w:rsidR="00C6337F" w:rsidRDefault="00F86703" w:rsidP="00F86703">
          <w:pPr>
            <w:pStyle w:val="505FD6A98DC63D4497ABBF4CB04E5A8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8F"/>
    <w:rsid w:val="0019134A"/>
    <w:rsid w:val="002932DB"/>
    <w:rsid w:val="00333C33"/>
    <w:rsid w:val="00370FCA"/>
    <w:rsid w:val="00374BE8"/>
    <w:rsid w:val="003A1972"/>
    <w:rsid w:val="0047418F"/>
    <w:rsid w:val="004E47ED"/>
    <w:rsid w:val="00547C9D"/>
    <w:rsid w:val="005F11AA"/>
    <w:rsid w:val="00674AA5"/>
    <w:rsid w:val="007232F1"/>
    <w:rsid w:val="00827E82"/>
    <w:rsid w:val="00B439CD"/>
    <w:rsid w:val="00B93589"/>
    <w:rsid w:val="00C6337F"/>
    <w:rsid w:val="00DF585D"/>
    <w:rsid w:val="00F27C99"/>
    <w:rsid w:val="00F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5FD6A98DC63D4497ABBF4CB04E5A8C">
    <w:name w:val="505FD6A98DC63D4497ABBF4CB04E5A8C"/>
    <w:rsid w:val="00F86703"/>
    <w:pPr>
      <w:spacing w:after="0" w:line="240" w:lineRule="auto"/>
    </w:pPr>
    <w:rPr>
      <w:sz w:val="24"/>
      <w:szCs w:val="24"/>
      <w:lang w:val="en-NL"/>
    </w:rPr>
  </w:style>
  <w:style w:type="paragraph" w:customStyle="1" w:styleId="A0E5C86B18CD4A99A6E2050393678DA2">
    <w:name w:val="A0E5C86B18CD4A99A6E2050393678DA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04232228DE44ECFB3D421D393F123A1">
    <w:name w:val="604232228DE44ECFB3D421D393F123A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C:\Users\Kadishais\AppData\Local\Microsoft\Office\16.0\DTS\en-US{7A3C5B7B-741E-4B34-9826-93E890105138}\{F8B823FD-34FA-4CAA-814E-5522486605E2}tf00546271_win32.dotx</Template>
  <TotalTime>0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2020-10-06T12:00:00Z</dcterms:created>
  <dcterms:modified xsi:type="dcterms:W3CDTF">2021-02-14T18:09:00Z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